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E92ADAC" w14:textId="77777777" w:rsidR="00060235" w:rsidRDefault="007A6026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2A4320F7" wp14:editId="6C5474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D4D0DD" w14:textId="77777777" w:rsidR="00060235" w:rsidRDefault="00381763">
                                <w:pPr>
                                  <w:pStyle w:val="Subtitle"/>
                                </w:pPr>
                                <w:r>
                                  <w:t>Mathias Notaert</w:t>
                                </w:r>
                              </w:p>
                              <w:p w14:paraId="1D5D70C0" w14:textId="77777777" w:rsidR="00060235" w:rsidRDefault="00EC2DC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09BA9D77F0FF6442A119354E7B3EC66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1763">
                                      <w:t>3mmp proDUCE</w:t>
                                    </w:r>
                                  </w:sdtContent>
                                </w:sdt>
                              </w:p>
                              <w:p w14:paraId="24BB2DA6" w14:textId="77777777" w:rsidR="00060235" w:rsidRDefault="00EC2DC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E890C3BAC0DDC849A87D13C9A5F4E9F6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1763">
                                      <w:t>Arteveldehogeschool 2016 - 2017</w:t>
                                    </w:r>
                                  </w:sdtContent>
                                </w:sdt>
                                <w:r w:rsidR="007A6026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4320F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36D4D0DD" w14:textId="77777777" w:rsidR="00060235" w:rsidRDefault="00381763">
                          <w:pPr>
                            <w:pStyle w:val="Subtitle"/>
                          </w:pPr>
                          <w:r>
                            <w:t>Mathias Notaert</w:t>
                          </w:r>
                        </w:p>
                        <w:p w14:paraId="1D5D70C0" w14:textId="77777777" w:rsidR="00060235" w:rsidRDefault="007A6026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09BA9D77F0FF6442A119354E7B3EC66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1763">
                                <w:t>3mmp proDUCE</w:t>
                              </w:r>
                            </w:sdtContent>
                          </w:sdt>
                        </w:p>
                        <w:p w14:paraId="24BB2DA6" w14:textId="77777777" w:rsidR="00060235" w:rsidRDefault="007A6026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E890C3BAC0DDC849A87D13C9A5F4E9F6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1763">
                                <w:t>Arteveldehogeschool 2016 - 2017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7F11CAD7" wp14:editId="689F895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824F7" w14:textId="77777777" w:rsidR="00060235" w:rsidRDefault="00381763">
                                <w:pPr>
                                  <w:pStyle w:val="Logo"/>
                                </w:pPr>
                                <w:r>
                                  <w:rPr>
                                    <w:lang w:val="en-GB" w:eastAsia="en-GB"/>
                                  </w:rPr>
                                  <w:drawing>
                                    <wp:inline distT="0" distB="0" distL="0" distR="0" wp14:anchorId="6EC9B09E" wp14:editId="4A89840D">
                                      <wp:extent cx="3674116" cy="2260344"/>
                                      <wp:effectExtent l="0" t="0" r="0" b="0"/>
                                      <wp:docPr id="2" name="Picture 2" descr="/Users/Mathias/School/Jaar3_Trim1/AVAAP/IP1/files/ARTEV_lo_zonder_baseline_xsml_RGB_0.pdf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/Users/Mathias/School/Jaar3_Trim1/AVAAP/IP1/files/ARTEV_lo_zonder_baseline_xsml_RGB_0.pdf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57580" cy="23116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EB9702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ED5B2" w14:textId="70131AA4" w:rsidR="00060235" w:rsidRPr="00381763" w:rsidRDefault="000025BF">
                                    <w:pPr>
                                      <w:pStyle w:val="Title"/>
                                      <w:rPr>
                                        <w:color w:val="EB9702"/>
                                      </w:rPr>
                                    </w:pPr>
                                    <w:r>
                                      <w:rPr>
                                        <w:color w:val="EB9702"/>
                                        <w:lang w:val="en-GB"/>
                                      </w:rPr>
                                      <w:t>Productiedossier: Cmp-III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08EFD2" w14:textId="77777777" w:rsidR="00060235" w:rsidRDefault="007A6026">
                                    <w:pPr>
                                      <w:pStyle w:val="Subtitle"/>
                                    </w:pPr>
                                    <w: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11CA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" filled="f" stroked="f" strokeweight=".5pt">
                    <v:textbox inset="0,0,0,0">
                      <w:txbxContent>
                        <w:p w14:paraId="28B824F7" w14:textId="77777777" w:rsidR="00060235" w:rsidRDefault="00381763">
                          <w:pPr>
                            <w:pStyle w:val="Logo"/>
                          </w:pPr>
                          <w:r>
                            <w:rPr>
                              <w:lang w:val="en-GB" w:eastAsia="en-GB"/>
                            </w:rPr>
                            <w:drawing>
                              <wp:inline distT="0" distB="0" distL="0" distR="0" wp14:anchorId="6EC9B09E" wp14:editId="4A89840D">
                                <wp:extent cx="3674116" cy="2260344"/>
                                <wp:effectExtent l="0" t="0" r="0" b="0"/>
                                <wp:docPr id="2" name="Picture 2" descr="/Users/Mathias/School/Jaar3_Trim1/AVAAP/IP1/files/ARTEV_lo_zonder_baseline_xsml_RGB_0.pd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/Users/Mathias/School/Jaar3_Trim1/AVAAP/IP1/files/ARTEV_lo_zonder_baseline_xsml_RGB_0.pd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57580" cy="231169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EB9702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6ED5B2" w14:textId="70131AA4" w:rsidR="00060235" w:rsidRPr="00381763" w:rsidRDefault="000025BF">
                              <w:pPr>
                                <w:pStyle w:val="Title"/>
                                <w:rPr>
                                  <w:color w:val="EB9702"/>
                                </w:rPr>
                              </w:pPr>
                              <w:r>
                                <w:rPr>
                                  <w:color w:val="EB9702"/>
                                  <w:lang w:val="en-GB"/>
                                </w:rPr>
                                <w:t>Productiedossier: Cmp-III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08EFD2" w14:textId="77777777" w:rsidR="00060235" w:rsidRDefault="007A6026">
                              <w:pPr>
                                <w:pStyle w:val="Subtitle"/>
                              </w:pPr>
                              <w: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DD9335" wp14:editId="4465410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B9702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DED2EA" id="Group_x0020_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DkmcPA+wAAAOEBAAATAAAAAAAAAAAAAAAA&#10;AAAAAABbQ29udGVudF9UeXBlc10ueG1sUEsBAi0AFAAGAAgAAAAhACOyauHXAAAAlAEAAAsAAAAA&#10;AAAAAAAAAAAALAEAAF9yZWxzLy5yZWxzUEsBAi0AFAAGAAgAAAAhACrWna5fAwAABgsAAA4AAAAA&#10;AAAAAAAAAAAALAIAAGRycy9lMm9Eb2MueG1sUEsBAi0AFAAGAAgAAAAhAL3Rd8PaAAAABQEAAA8A&#10;AAAAAAAAAAAAAAAAtwUAAGRycy9kb3ducmV2LnhtbFBLBQYAAAAABAAEAPMAAAC+BgAAAAA=&#10;">
                    <v:rect id="Rectangle_x0020_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    <v:rect id="Rectangle_x0020_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SUwtwgAA&#10;ANsAAAAPAAAAZHJzL2Rvd25yZXYueG1sRE/LagIxFN0L/kO4he400yJiRzMiBUGQ1mql4O46ufPQ&#10;yc2QpDr69c1C6PJw3rN5ZxpxIedrywpehgkI4tzqmksF++/lYALCB2SNjWVScCMP86zfm2Gq7ZW3&#10;dNmFUsQQ9ikqqEJoUyl9XpFBP7QtceQK6wyGCF0ptcNrDDeNfE2SsTRYc2yosKX3ivLz7tcomHws&#10;T7R9+1ybo7t/7VeHzekHC6Wen7rFFESgLvyLH+6VVjCK6+OX+ANk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JTC3CAAAA2wAAAA8AAAAAAAAAAAAAAAAAlwIAAGRycy9kb3du&#10;cmV2LnhtbFBLBQYAAAAABAAEAPUAAACGAwAAAAA=&#10;" fillcolor="#bc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color w:val="BBCC00"/>
          <w:sz w:val="36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C1D66E5" w14:textId="07FD5C33" w:rsidR="00060235" w:rsidRPr="00381763" w:rsidRDefault="000025BF">
          <w:pPr>
            <w:pStyle w:val="Heading1"/>
            <w:rPr>
              <w:color w:val="BBCC00"/>
            </w:rPr>
          </w:pPr>
          <w:r w:rsidRPr="000025BF">
            <w:rPr>
              <w:color w:val="BBCC00"/>
              <w:sz w:val="36"/>
              <w:lang w:val="en-GB"/>
            </w:rPr>
            <w:t>Productiedossier: Cmp-III</w:t>
          </w:r>
        </w:p>
      </w:sdtContent>
    </w:sdt>
    <w:p w14:paraId="7F012DA3" w14:textId="77777777" w:rsidR="00060235" w:rsidRPr="00381763" w:rsidRDefault="00381763">
      <w:pPr>
        <w:pStyle w:val="Heading2"/>
        <w:rPr>
          <w:color w:val="EB9702"/>
        </w:rPr>
      </w:pPr>
      <w:r w:rsidRPr="000025BF">
        <w:rPr>
          <w:color w:val="EB9702"/>
          <w:sz w:val="32"/>
        </w:rPr>
        <w:t>Tussenti</w:t>
      </w:r>
      <w:bookmarkStart w:id="0" w:name="_GoBack"/>
      <w:bookmarkEnd w:id="0"/>
      <w:r w:rsidRPr="000025BF">
        <w:rPr>
          <w:color w:val="EB9702"/>
          <w:sz w:val="32"/>
        </w:rPr>
        <w:t>tel</w:t>
      </w:r>
    </w:p>
    <w:p w14:paraId="6B40CD3C" w14:textId="77777777" w:rsidR="00060235" w:rsidRDefault="00381763">
      <w:proofErr w:type="spellStart"/>
      <w:r>
        <w:t>Dit</w:t>
      </w:r>
      <w:proofErr w:type="spellEnd"/>
      <w:r>
        <w:t xml:space="preserve"> is </w:t>
      </w:r>
      <w:proofErr w:type="spellStart"/>
      <w:r>
        <w:t>tekst</w:t>
      </w:r>
      <w:proofErr w:type="spellEnd"/>
    </w:p>
    <w:p w14:paraId="300E5CED" w14:textId="77777777" w:rsidR="00060235" w:rsidRPr="00381763" w:rsidRDefault="007A6026">
      <w:pPr>
        <w:pStyle w:val="Heading3"/>
        <w:rPr>
          <w:color w:val="00AACC"/>
        </w:rPr>
      </w:pPr>
      <w:r w:rsidRPr="00381763">
        <w:rPr>
          <w:color w:val="00AACC"/>
        </w:rPr>
        <w:t>Project communication table</w:t>
      </w:r>
    </w:p>
    <w:p w14:paraId="320FB9C1" w14:textId="77777777" w:rsidR="00060235" w:rsidRDefault="00060235" w:rsidP="00381763">
      <w:pPr>
        <w:ind w:left="0"/>
      </w:pPr>
    </w:p>
    <w:sectPr w:rsidR="000602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1531A" w14:textId="77777777" w:rsidR="00EC2DC7" w:rsidRDefault="00EC2DC7">
      <w:r>
        <w:separator/>
      </w:r>
    </w:p>
    <w:p w14:paraId="48DDCCCF" w14:textId="77777777" w:rsidR="00EC2DC7" w:rsidRDefault="00EC2DC7"/>
  </w:endnote>
  <w:endnote w:type="continuationSeparator" w:id="0">
    <w:p w14:paraId="27049E5E" w14:textId="77777777" w:rsidR="00EC2DC7" w:rsidRDefault="00EC2DC7">
      <w:r>
        <w:continuationSeparator/>
      </w:r>
    </w:p>
    <w:p w14:paraId="773C3E15" w14:textId="77777777" w:rsidR="00EC2DC7" w:rsidRDefault="00EC2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060235" w14:paraId="5485E166" w14:textId="77777777">
      <w:sdt>
        <w:sdtPr>
          <w:alias w:val="Date"/>
          <w:tag w:val=""/>
          <w:id w:val="-600561709"/>
          <w:placeholder>
            <w:docPart w:val="903BC4693355E845BFA9532682E817DD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62D9D6C2" w14:textId="77777777" w:rsidR="00060235" w:rsidRDefault="007A6026">
              <w:pPr>
                <w:pStyle w:val="Footer"/>
              </w:pPr>
              <w:r>
                <w:t>[Date]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A30F1B09514B8346B2D446A7F6ECD3A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5A10B554" w14:textId="706528FC" w:rsidR="00060235" w:rsidRDefault="000025BF">
              <w:pPr>
                <w:pStyle w:val="Footer"/>
                <w:jc w:val="center"/>
              </w:pPr>
              <w:proofErr w:type="spellStart"/>
              <w:r>
                <w:rPr>
                  <w:lang w:val="en-GB"/>
                </w:rPr>
                <w:t>Productiedossier</w:t>
              </w:r>
              <w:proofErr w:type="spellEnd"/>
              <w:r>
                <w:rPr>
                  <w:lang w:val="en-GB"/>
                </w:rPr>
                <w:t xml:space="preserve">: </w:t>
              </w:r>
              <w:proofErr w:type="spellStart"/>
              <w:r>
                <w:rPr>
                  <w:lang w:val="en-GB"/>
                </w:rPr>
                <w:t>Cmp</w:t>
              </w:r>
              <w:proofErr w:type="spellEnd"/>
              <w:r>
                <w:rPr>
                  <w:lang w:val="en-GB"/>
                </w:rPr>
                <w:t>-III</w:t>
              </w:r>
            </w:p>
          </w:tc>
        </w:sdtContent>
      </w:sdt>
      <w:tc>
        <w:tcPr>
          <w:tcW w:w="750" w:type="pct"/>
        </w:tcPr>
        <w:p w14:paraId="4E094416" w14:textId="77777777" w:rsidR="00060235" w:rsidRDefault="007A602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025BF">
            <w:rPr>
              <w:noProof/>
            </w:rPr>
            <w:t>1</w:t>
          </w:r>
          <w:r>
            <w:fldChar w:fldCharType="end"/>
          </w:r>
        </w:p>
      </w:tc>
    </w:tr>
  </w:tbl>
  <w:p w14:paraId="2F24E4FD" w14:textId="77777777" w:rsidR="00060235" w:rsidRDefault="000602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6EBC6" w14:textId="77777777" w:rsidR="00EC2DC7" w:rsidRDefault="00EC2DC7">
      <w:r>
        <w:separator/>
      </w:r>
    </w:p>
    <w:p w14:paraId="4B0FFDB8" w14:textId="77777777" w:rsidR="00EC2DC7" w:rsidRDefault="00EC2DC7"/>
  </w:footnote>
  <w:footnote w:type="continuationSeparator" w:id="0">
    <w:p w14:paraId="7AC75A23" w14:textId="77777777" w:rsidR="00EC2DC7" w:rsidRDefault="00EC2DC7">
      <w:r>
        <w:continuationSeparator/>
      </w:r>
    </w:p>
    <w:p w14:paraId="4CD9EEF8" w14:textId="77777777" w:rsidR="00EC2DC7" w:rsidRDefault="00EC2DC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1254C" w14:textId="77777777" w:rsidR="00381763" w:rsidRPr="00381763" w:rsidRDefault="00381763" w:rsidP="00381763">
    <w:pPr>
      <w:pStyle w:val="Header"/>
      <w:rPr>
        <w:lang w:val="nl-BE"/>
      </w:rPr>
    </w:pPr>
    <w:r>
      <w:rPr>
        <w:lang w:val="nl-BE"/>
      </w:rPr>
      <w:t>Mathias Notaert – 3MMP proDUCE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63"/>
    <w:rsid w:val="000025BF"/>
    <w:rsid w:val="00060235"/>
    <w:rsid w:val="00381763"/>
    <w:rsid w:val="007A6026"/>
    <w:rsid w:val="00E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89BBA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thias/Library/Containers/com.microsoft.Word/Data/Library/Caches/TM03992044/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3BC4693355E845BFA9532682E81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1AB7E-384A-AE42-A33C-A7582E718F40}"/>
      </w:docPartPr>
      <w:docPartBody>
        <w:p w:rsidR="002B41C1" w:rsidRDefault="00092C7E">
          <w:pPr>
            <w:pStyle w:val="903BC4693355E845BFA9532682E817DD"/>
          </w:pPr>
          <w:r>
            <w:t>[Date]</w:t>
          </w:r>
        </w:p>
      </w:docPartBody>
    </w:docPart>
    <w:docPart>
      <w:docPartPr>
        <w:name w:val="A30F1B09514B8346B2D446A7F6EC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3518-ACC6-C14C-B8F1-C2A19C5E2EA7}"/>
      </w:docPartPr>
      <w:docPartBody>
        <w:p w:rsidR="002B41C1" w:rsidRDefault="00092C7E">
          <w:pPr>
            <w:pStyle w:val="A30F1B09514B8346B2D446A7F6ECD3A8"/>
          </w:pPr>
          <w:r>
            <w:rPr>
              <w:rStyle w:val="PlaceholderText"/>
            </w:rPr>
            <w:t>I read this the local newspaper regularly.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7E"/>
    <w:rsid w:val="00092C7E"/>
    <w:rsid w:val="002B41C1"/>
    <w:rsid w:val="00B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EE482BB5ADB4F83A3E7754C935AFD">
    <w:name w:val="DF7EE482BB5ADB4F83A3E7754C935AFD"/>
  </w:style>
  <w:style w:type="paragraph" w:customStyle="1" w:styleId="AB362D0B58EEF042A013CB048879C36F">
    <w:name w:val="AB362D0B58EEF042A013CB048879C36F"/>
  </w:style>
  <w:style w:type="paragraph" w:customStyle="1" w:styleId="EBA07A513A56724FB103AEB9CE1CDBD0">
    <w:name w:val="EBA07A513A56724FB103AEB9CE1CDBD0"/>
  </w:style>
  <w:style w:type="paragraph" w:customStyle="1" w:styleId="9121842A5D502A4C8C0F903D13FFE405">
    <w:name w:val="9121842A5D502A4C8C0F903D13FFE40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79FF81D51F9BB841A3A4062B10B91601">
    <w:name w:val="79FF81D51F9BB841A3A4062B10B91601"/>
  </w:style>
  <w:style w:type="paragraph" w:customStyle="1" w:styleId="B9CF8AFFB378004FB1CCF00818BF2F2A">
    <w:name w:val="B9CF8AFFB378004FB1CCF00818BF2F2A"/>
  </w:style>
  <w:style w:type="paragraph" w:customStyle="1" w:styleId="20505D17366D4C49BF500033DEC29E8A">
    <w:name w:val="20505D17366D4C49BF500033DEC29E8A"/>
  </w:style>
  <w:style w:type="paragraph" w:customStyle="1" w:styleId="4FB6DED735C554479DDB02218B6F066B">
    <w:name w:val="4FB6DED735C554479DDB02218B6F066B"/>
  </w:style>
  <w:style w:type="paragraph" w:customStyle="1" w:styleId="3E3217890F76934EA3A022EF86B37E99">
    <w:name w:val="3E3217890F76934EA3A022EF86B37E99"/>
  </w:style>
  <w:style w:type="paragraph" w:customStyle="1" w:styleId="2D8E279354E6CD4D9B554F911C48F71B">
    <w:name w:val="2D8E279354E6CD4D9B554F911C48F71B"/>
  </w:style>
  <w:style w:type="paragraph" w:customStyle="1" w:styleId="EDBA01FDEA26D841A9E0EE3EE3293201">
    <w:name w:val="EDBA01FDEA26D841A9E0EE3EE3293201"/>
  </w:style>
  <w:style w:type="paragraph" w:customStyle="1" w:styleId="FA2E5D5C65BB56479208BE01E0DB586B">
    <w:name w:val="FA2E5D5C65BB56479208BE01E0DB586B"/>
  </w:style>
  <w:style w:type="paragraph" w:customStyle="1" w:styleId="09BA9D77F0FF6442A119354E7B3EC660">
    <w:name w:val="09BA9D77F0FF6442A119354E7B3EC660"/>
  </w:style>
  <w:style w:type="paragraph" w:customStyle="1" w:styleId="E890C3BAC0DDC849A87D13C9A5F4E9F6">
    <w:name w:val="E890C3BAC0DDC849A87D13C9A5F4E9F6"/>
  </w:style>
  <w:style w:type="paragraph" w:customStyle="1" w:styleId="903BC4693355E845BFA9532682E817DD">
    <w:name w:val="903BC4693355E845BFA9532682E817D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0F1B09514B8346B2D446A7F6ECD3A8">
    <w:name w:val="A30F1B09514B8346B2D446A7F6ECD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Arteveldehogeschool 2016 - 2017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</TotalTime>
  <Pages>2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3mmp proDUCE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Productiedossier: Cmp-III</dc:title>
  <dc:creator>Mathias Notaert 201484419</dc:creator>
  <cp:lastModifiedBy>Microsoft Office User</cp:lastModifiedBy>
  <cp:revision>2</cp:revision>
  <dcterms:created xsi:type="dcterms:W3CDTF">2017-01-02T13:11:00Z</dcterms:created>
  <dcterms:modified xsi:type="dcterms:W3CDTF">2017-01-02T13:11:00Z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